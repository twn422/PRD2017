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676922"/>
        <w:docPartObj>
          <w:docPartGallery w:val="Cover Pages"/>
          <w:docPartUnique/>
        </w:docPartObj>
      </w:sdtPr>
      <w:sdtContent>
        <w:p w:rsidR="00907718" w:rsidRDefault="00907718"/>
        <w:p w:rsidR="00907718" w:rsidRDefault="00907718" w:rsidP="00907718">
          <w:pPr>
            <w:widowControl/>
            <w:jc w:val="left"/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26D3701" wp14:editId="52E3D8B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7718" w:rsidRDefault="00907718">
                                <w:pPr>
                                  <w:pStyle w:val="af7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389364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会议记要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347978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07718" w:rsidRDefault="00907718">
                                    <w:pPr>
                                      <w:pStyle w:val="af7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2017/10/11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396582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07718" w:rsidRDefault="00907718">
                                    <w:pPr>
                                      <w:pStyle w:val="af7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G24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小组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6D370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907718" w:rsidRDefault="00907718">
                          <w:pPr>
                            <w:pStyle w:val="af7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389364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会议记要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347978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07718" w:rsidRDefault="00907718">
                              <w:pPr>
                                <w:pStyle w:val="af7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2017/10/11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396582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07718" w:rsidRDefault="00907718">
                              <w:pPr>
                                <w:pStyle w:val="af7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G24</w:t>
                              </w:r>
                              <w:r>
                                <w:rPr>
                                  <w:rFonts w:hint="eastAsia"/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小组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E870E" wp14:editId="048FE7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8640518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7718" w:rsidRDefault="00907718">
                                    <w:pPr>
                                      <w:pStyle w:val="af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G24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FE870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8640518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7718" w:rsidRDefault="00907718">
                              <w:pPr>
                                <w:pStyle w:val="af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kern w:val="28"/>
            </w:rPr>
            <w:br w:type="page"/>
          </w:r>
        </w:p>
        <w:p w:rsidR="00907718" w:rsidRDefault="00907718" w:rsidP="00907718">
          <w:pPr>
            <w:pStyle w:val="1"/>
          </w:pPr>
          <w:r>
            <w:rPr>
              <w:rFonts w:hint="eastAsia"/>
            </w:rPr>
            <w:lastRenderedPageBreak/>
            <w:t>关于选题</w:t>
          </w:r>
        </w:p>
        <w:p w:rsidR="00907718" w:rsidRDefault="00907718" w:rsidP="00907718">
          <w:pPr>
            <w:widowControl/>
            <w:jc w:val="left"/>
            <w:rPr>
              <w:rFonts w:hint="eastAsia"/>
              <w:kern w:val="28"/>
            </w:rPr>
          </w:pPr>
          <w:r>
            <w:rPr>
              <w:rFonts w:hint="eastAsia"/>
              <w:kern w:val="28"/>
            </w:rPr>
            <w:t>由于上次组长提出选杨老师的新选题（</w:t>
          </w:r>
          <w:proofErr w:type="gramStart"/>
          <w:r>
            <w:rPr>
              <w:rFonts w:hint="eastAsia"/>
              <w:kern w:val="28"/>
            </w:rPr>
            <w:t>渔乐生活</w:t>
          </w:r>
          <w:proofErr w:type="gramEnd"/>
          <w:r>
            <w:rPr>
              <w:rFonts w:hint="eastAsia"/>
              <w:kern w:val="28"/>
            </w:rPr>
            <w:t>APP</w:t>
          </w:r>
          <w:r>
            <w:rPr>
              <w:rFonts w:hint="eastAsia"/>
              <w:kern w:val="28"/>
            </w:rPr>
            <w:t>），我们其他</w:t>
          </w:r>
          <w:r>
            <w:rPr>
              <w:rFonts w:hint="eastAsia"/>
              <w:kern w:val="28"/>
            </w:rPr>
            <w:t>4</w:t>
          </w:r>
          <w:r>
            <w:rPr>
              <w:rFonts w:hint="eastAsia"/>
              <w:kern w:val="28"/>
            </w:rPr>
            <w:t>个组员对此并不是十分赞成，这几天组员们再三考虑，加上这天在项目管理课上侯老师对这个项目持否定态度，我们组决定选择做老项目，即软件工程系列辅助网站。</w:t>
          </w:r>
        </w:p>
        <w:p w:rsidR="00B17F69" w:rsidRDefault="00B17F69" w:rsidP="00907718">
          <w:pPr>
            <w:pStyle w:val="2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rFonts w:asciiTheme="minorHAnsi" w:eastAsiaTheme="minorEastAsia" w:hAnsiTheme="minorHAnsi" w:cstheme="minorBidi" w:hint="eastAsia"/>
              <w:sz w:val="21"/>
              <w:szCs w:val="22"/>
            </w:rPr>
            <w:t>投票情况</w:t>
          </w:r>
        </w:p>
        <w:p w:rsidR="00B17F69" w:rsidRDefault="00B17F69" w:rsidP="00B17F69">
          <w:r>
            <w:rPr>
              <w:rFonts w:hint="eastAsia"/>
            </w:rPr>
            <w:t>全票通过，所有人决定做软件工程教学辅助网站</w:t>
          </w:r>
        </w:p>
        <w:p w:rsidR="00B17F69" w:rsidRDefault="00B17F69" w:rsidP="00B17F69">
          <w:pPr>
            <w:pStyle w:val="1"/>
          </w:pPr>
          <w:r>
            <w:rPr>
              <w:rFonts w:hint="eastAsia"/>
            </w:rPr>
            <w:t>工具的安装</w:t>
          </w:r>
        </w:p>
        <w:p w:rsidR="00B17F69" w:rsidRDefault="00B17F69" w:rsidP="00B17F69">
          <w:r>
            <w:rPr>
              <w:rFonts w:hint="eastAsia"/>
            </w:rPr>
            <w:t>由于某些工具资源比较难找，学起来有一些难度，组员并没有完全准备好本课程所要求安装的所有软件。主要涉及到的软件如下：</w:t>
          </w:r>
        </w:p>
        <w:p w:rsidR="00B17F69" w:rsidRDefault="00B17F69" w:rsidP="00B17F69">
          <w:pPr>
            <w:pStyle w:val="af2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配置管理工具</w:t>
          </w:r>
          <w:proofErr w:type="spellStart"/>
          <w:r>
            <w:rPr>
              <w:rFonts w:hint="eastAsia"/>
            </w:rPr>
            <w:t>Git</w:t>
          </w:r>
          <w:proofErr w:type="spellEnd"/>
          <w:r>
            <w:rPr>
              <w:rFonts w:hint="eastAsia"/>
            </w:rPr>
            <w:t>以及远程仓库</w:t>
          </w:r>
          <w:r>
            <w:rPr>
              <w:rFonts w:hint="eastAsia"/>
            </w:rPr>
            <w:t>GitHub</w:t>
          </w:r>
          <w:r>
            <w:rPr>
              <w:rFonts w:hint="eastAsia"/>
            </w:rPr>
            <w:t>的使用</w:t>
          </w:r>
        </w:p>
        <w:p w:rsidR="00B17F69" w:rsidRDefault="00B17F69" w:rsidP="00B17F69">
          <w:pPr>
            <w:pStyle w:val="af2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分支创建、合并、删除不会</w:t>
          </w:r>
        </w:p>
        <w:p w:rsidR="00B17F69" w:rsidRDefault="00B17F69" w:rsidP="00B17F69">
          <w:pPr>
            <w:pStyle w:val="af2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怎么发</w:t>
          </w:r>
          <w:r>
            <w:rPr>
              <w:rFonts w:hint="eastAsia"/>
            </w:rPr>
            <w:t>Pull</w:t>
          </w:r>
          <w:r>
            <w:t xml:space="preserve"> </w:t>
          </w:r>
          <w:r>
            <w:rPr>
              <w:rFonts w:hint="eastAsia"/>
            </w:rPr>
            <w:t>Request</w:t>
          </w:r>
          <w:r>
            <w:rPr>
              <w:rFonts w:hint="eastAsia"/>
            </w:rPr>
            <w:t>不会</w:t>
          </w:r>
        </w:p>
        <w:p w:rsidR="00B17F69" w:rsidRDefault="00B17F69" w:rsidP="00B17F69">
          <w:pPr>
            <w:pStyle w:val="af2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在会议上已经通过组员之间互相讲解，基本上了解分支的概念，初步了解如何克隆远程仓库到本地，修改文档后推到自己</w:t>
          </w:r>
          <w:r>
            <w:rPr>
              <w:rFonts w:hint="eastAsia"/>
            </w:rPr>
            <w:t>GitHub</w:t>
          </w:r>
          <w:proofErr w:type="gramStart"/>
          <w:r>
            <w:rPr>
              <w:rFonts w:hint="eastAsia"/>
            </w:rPr>
            <w:t>帐号</w:t>
          </w:r>
          <w:proofErr w:type="gramEnd"/>
          <w:r>
            <w:rPr>
              <w:rFonts w:hint="eastAsia"/>
            </w:rPr>
            <w:t>上的远程仓库，发</w:t>
          </w:r>
          <w:r>
            <w:rPr>
              <w:rFonts w:hint="eastAsia"/>
            </w:rPr>
            <w:t>Pull</w:t>
          </w:r>
          <w:r>
            <w:t xml:space="preserve"> </w:t>
          </w:r>
          <w:r>
            <w:rPr>
              <w:rFonts w:hint="eastAsia"/>
            </w:rPr>
            <w:t>Request</w:t>
          </w:r>
          <w:r>
            <w:rPr>
              <w:rFonts w:hint="eastAsia"/>
            </w:rPr>
            <w:t>到原作者的仓库，但是还是需要进一步练习。</w:t>
          </w:r>
        </w:p>
        <w:p w:rsidR="00B17F69" w:rsidRDefault="00B17F69" w:rsidP="00B17F69">
          <w:pPr>
            <w:pStyle w:val="af2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DOORS</w:t>
          </w:r>
          <w:r>
            <w:rPr>
              <w:rFonts w:hint="eastAsia"/>
            </w:rPr>
            <w:t>的安装</w:t>
          </w:r>
        </w:p>
        <w:p w:rsidR="000561EE" w:rsidRDefault="000561EE" w:rsidP="000561EE">
          <w:pPr>
            <w:pStyle w:val="af2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我（</w:t>
          </w:r>
          <w:r w:rsidR="00B17F69">
            <w:rPr>
              <w:rFonts w:hint="eastAsia"/>
            </w:rPr>
            <w:t>黄栋材</w:t>
          </w:r>
          <w:r>
            <w:rPr>
              <w:rFonts w:hint="eastAsia"/>
            </w:rPr>
            <w:t>）</w:t>
          </w:r>
          <w:r w:rsidR="00B17F69">
            <w:rPr>
              <w:rFonts w:hint="eastAsia"/>
            </w:rPr>
            <w:t>在之前已经下载好</w:t>
          </w:r>
          <w:r w:rsidR="00B17F69">
            <w:rPr>
              <w:rFonts w:hint="eastAsia"/>
            </w:rPr>
            <w:t>DOORS</w:t>
          </w:r>
          <w:r w:rsidR="00B17F69">
            <w:rPr>
              <w:rFonts w:hint="eastAsia"/>
            </w:rPr>
            <w:t>的安装包，但是在安装上遇到困难。组长在网上找到</w:t>
          </w:r>
          <w:r w:rsidR="00B17F69">
            <w:rPr>
              <w:rFonts w:hint="eastAsia"/>
            </w:rPr>
            <w:t>DOORS</w:t>
          </w:r>
          <w:r w:rsidR="00B17F69">
            <w:rPr>
              <w:rFonts w:hint="eastAsia"/>
            </w:rPr>
            <w:t>的在线版本，并建议使用在线版本来代替本地版</w:t>
          </w:r>
          <w:r>
            <w:rPr>
              <w:rFonts w:hint="eastAsia"/>
            </w:rPr>
            <w:t>。最后决定给大家安装包，让大家都装上，在下次会议中决定是否使用在线版本。</w:t>
          </w:r>
        </w:p>
        <w:p w:rsidR="000561EE" w:rsidRDefault="000561EE" w:rsidP="000561EE">
          <w:pPr>
            <w:pStyle w:val="af2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Project</w:t>
          </w:r>
        </w:p>
        <w:p w:rsidR="000561EE" w:rsidRDefault="000561EE" w:rsidP="000561EE">
          <w:pPr>
            <w:pStyle w:val="af2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组长决定在项目正式启动时会启用</w:t>
          </w:r>
          <w:r>
            <w:rPr>
              <w:rFonts w:hint="eastAsia"/>
            </w:rPr>
            <w:t>Project</w:t>
          </w:r>
          <w:r>
            <w:rPr>
              <w:rFonts w:hint="eastAsia"/>
            </w:rPr>
            <w:t>来记录进度，届时会通知大家。</w:t>
          </w:r>
        </w:p>
        <w:p w:rsidR="000561EE" w:rsidRDefault="000561EE" w:rsidP="000561EE">
          <w:pPr>
            <w:pStyle w:val="1"/>
          </w:pPr>
          <w:r>
            <w:rPr>
              <w:rFonts w:hint="eastAsia"/>
            </w:rPr>
            <w:t>UML</w:t>
          </w:r>
          <w:r>
            <w:rPr>
              <w:rFonts w:hint="eastAsia"/>
            </w:rPr>
            <w:t>概述</w:t>
          </w:r>
          <w:r>
            <w:rPr>
              <w:rFonts w:hint="eastAsia"/>
            </w:rPr>
            <w:t>PPT</w:t>
          </w:r>
        </w:p>
        <w:p w:rsidR="000561EE" w:rsidRDefault="000561EE" w:rsidP="000561EE">
          <w:r>
            <w:rPr>
              <w:rFonts w:hint="eastAsia"/>
            </w:rPr>
            <w:t>老师对</w:t>
          </w:r>
          <w:r>
            <w:rPr>
              <w:rFonts w:hint="eastAsia"/>
            </w:rPr>
            <w:t>UML</w:t>
          </w:r>
          <w:r>
            <w:rPr>
              <w:rFonts w:hint="eastAsia"/>
            </w:rPr>
            <w:t>的作业（包括第一版本和第二版本）都不满意，提</w:t>
          </w:r>
          <w:proofErr w:type="gramStart"/>
          <w:r>
            <w:rPr>
              <w:rFonts w:hint="eastAsia"/>
            </w:rPr>
            <w:t>出首版不够</w:t>
          </w:r>
          <w:proofErr w:type="gramEnd"/>
          <w:r>
            <w:rPr>
              <w:rFonts w:hint="eastAsia"/>
            </w:rPr>
            <w:t>详细，二</w:t>
          </w:r>
          <w:proofErr w:type="gramStart"/>
          <w:r>
            <w:rPr>
              <w:rFonts w:hint="eastAsia"/>
            </w:rPr>
            <w:t>版存在</w:t>
          </w:r>
          <w:proofErr w:type="gramEnd"/>
          <w:r>
            <w:rPr>
              <w:rFonts w:hint="eastAsia"/>
            </w:rPr>
            <w:t>过多没有必要的内容，而需要论述的内容过少。</w:t>
          </w:r>
        </w:p>
        <w:p w:rsidR="000561EE" w:rsidRDefault="000561EE" w:rsidP="000561EE">
          <w:pPr>
            <w:pStyle w:val="2"/>
          </w:pPr>
          <w:r>
            <w:rPr>
              <w:rFonts w:hint="eastAsia"/>
            </w:rPr>
            <w:t>解决方案</w:t>
          </w:r>
        </w:p>
        <w:p w:rsidR="000561EE" w:rsidRDefault="000561EE" w:rsidP="000561EE">
          <w:r>
            <w:rPr>
              <w:rFonts w:hint="eastAsia"/>
            </w:rPr>
            <w:t>各自通读</w:t>
          </w:r>
          <w:r>
            <w:rPr>
              <w:rFonts w:hint="eastAsia"/>
            </w:rPr>
            <w:t>UML</w:t>
          </w:r>
          <w:r>
            <w:rPr>
              <w:rFonts w:hint="eastAsia"/>
            </w:rPr>
            <w:t>书，理解其中内容，对</w:t>
          </w:r>
          <w:r>
            <w:rPr>
              <w:rFonts w:hint="eastAsia"/>
            </w:rPr>
            <w:t>PPT</w:t>
          </w:r>
          <w:r>
            <w:rPr>
              <w:rFonts w:hint="eastAsia"/>
            </w:rPr>
            <w:t>的修改有一定的想法。在下次会议中大家将提出各自的看法，届时综合各自的想法，决定修改方案，之后分工完成。</w:t>
          </w:r>
        </w:p>
      </w:sdtContent>
    </w:sdt>
    <w:p w:rsidR="00907718" w:rsidRDefault="000561EE" w:rsidP="000561EE">
      <w:pPr>
        <w:pStyle w:val="1"/>
      </w:pPr>
      <w:r>
        <w:rPr>
          <w:rFonts w:hint="eastAsia"/>
        </w:rPr>
        <w:lastRenderedPageBreak/>
        <w:t>作业</w:t>
      </w:r>
    </w:p>
    <w:p w:rsidR="000561EE" w:rsidRDefault="000561EE" w:rsidP="000561EE">
      <w:r>
        <w:rPr>
          <w:rFonts w:hint="eastAsia"/>
        </w:rPr>
        <w:t>作业包括：</w:t>
      </w:r>
    </w:p>
    <w:p w:rsidR="000561EE" w:rsidRDefault="000561EE" w:rsidP="000561EE">
      <w:pPr>
        <w:pStyle w:val="af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软件项目管理</w:t>
      </w:r>
    </w:p>
    <w:p w:rsidR="000561EE" w:rsidRDefault="000561EE" w:rsidP="000561EE">
      <w:pPr>
        <w:pStyle w:val="af2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了解个人作业和团队作业的内容</w:t>
      </w:r>
    </w:p>
    <w:p w:rsidR="000561EE" w:rsidRDefault="000561EE" w:rsidP="000561EE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重点注意个人作业和团队作业的注意事项</w:t>
      </w:r>
    </w:p>
    <w:p w:rsidR="000561EE" w:rsidRDefault="000561EE" w:rsidP="000561EE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UML</w:t>
      </w:r>
      <w:r>
        <w:rPr>
          <w:rFonts w:hint="eastAsia"/>
        </w:rPr>
        <w:t>概述的内容</w:t>
      </w:r>
    </w:p>
    <w:p w:rsidR="000561EE" w:rsidRPr="000561EE" w:rsidRDefault="000561EE" w:rsidP="000561EE">
      <w:pPr>
        <w:rPr>
          <w:rFonts w:hint="eastAsia"/>
        </w:rPr>
      </w:pPr>
      <w:bookmarkStart w:id="0" w:name="_GoBack"/>
      <w:bookmarkEnd w:id="0"/>
    </w:p>
    <w:sectPr w:rsidR="000561EE" w:rsidRPr="000561EE" w:rsidSect="00907718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100"/>
    <w:multiLevelType w:val="hybridMultilevel"/>
    <w:tmpl w:val="660C6DF0"/>
    <w:lvl w:ilvl="0" w:tplc="F9667CAC">
      <w:start w:val="201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74E9F"/>
    <w:multiLevelType w:val="hybridMultilevel"/>
    <w:tmpl w:val="C4D47D72"/>
    <w:lvl w:ilvl="0" w:tplc="F9667CAC">
      <w:start w:val="201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EF5682"/>
    <w:multiLevelType w:val="hybridMultilevel"/>
    <w:tmpl w:val="FB627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B7151"/>
    <w:multiLevelType w:val="hybridMultilevel"/>
    <w:tmpl w:val="3A8C8FCC"/>
    <w:lvl w:ilvl="0" w:tplc="A1329D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18"/>
    <w:rsid w:val="000561EE"/>
    <w:rsid w:val="00907718"/>
    <w:rsid w:val="00B17F69"/>
    <w:rsid w:val="00D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4A2C"/>
  <w15:docId w15:val="{63F4F1A1-4912-4080-AF79-CA615262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907718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907718"/>
  </w:style>
  <w:style w:type="paragraph" w:styleId="af7">
    <w:name w:val="No Spacing"/>
    <w:link w:val="af8"/>
    <w:uiPriority w:val="1"/>
    <w:qFormat/>
    <w:rsid w:val="00907718"/>
    <w:rPr>
      <w:kern w:val="0"/>
      <w:sz w:val="22"/>
    </w:rPr>
  </w:style>
  <w:style w:type="character" w:customStyle="1" w:styleId="af8">
    <w:name w:val="无间隔 字符"/>
    <w:basedOn w:val="a0"/>
    <w:link w:val="af7"/>
    <w:uiPriority w:val="1"/>
    <w:rsid w:val="0090771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458</TotalTime>
  <Pages>3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会议记要</dc:title>
  <dc:subject>2017/10/11</dc:subject>
  <dc:creator>G24小组</dc:creator>
  <cp:keywords/>
  <dc:description/>
  <cp:lastModifiedBy>My</cp:lastModifiedBy>
  <cp:revision>1</cp:revision>
  <dcterms:created xsi:type="dcterms:W3CDTF">2017-10-11T15:49:00Z</dcterms:created>
  <dcterms:modified xsi:type="dcterms:W3CDTF">2017-10-11T23:27:00Z</dcterms:modified>
</cp:coreProperties>
</file>