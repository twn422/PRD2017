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2E" w:rsidRDefault="0054482E" w:rsidP="0054482E">
      <w:pPr>
        <w:pStyle w:val="a3"/>
      </w:pPr>
      <w:bookmarkStart w:id="0" w:name="_GoBack"/>
      <w:r>
        <w:rPr>
          <w:rFonts w:hint="eastAsia"/>
        </w:rPr>
        <w:t>会议记要</w:t>
      </w:r>
    </w:p>
    <w:p w:rsidR="0054482E" w:rsidRDefault="0054482E" w:rsidP="0054482E">
      <w:pPr>
        <w:pStyle w:val="a5"/>
      </w:pPr>
      <w:r>
        <w:t>2017</w:t>
      </w:r>
      <w:r>
        <w:rPr>
          <w:rFonts w:hint="eastAsia"/>
        </w:rPr>
        <w:t>/9/</w:t>
      </w:r>
      <w:r>
        <w:t>29</w:t>
      </w:r>
    </w:p>
    <w:p w:rsidR="0054482E" w:rsidRDefault="0054482E" w:rsidP="0054482E">
      <w:pPr>
        <w:rPr>
          <w:rFonts w:asciiTheme="majorHAnsi" w:eastAsia="宋体" w:hAnsiTheme="majorHAnsi" w:cstheme="majorBidi"/>
          <w:kern w:val="28"/>
          <w:sz w:val="32"/>
          <w:szCs w:val="32"/>
        </w:rPr>
      </w:pPr>
      <w:r>
        <w:br w:type="page"/>
      </w:r>
    </w:p>
    <w:p w:rsidR="0054482E" w:rsidRDefault="0054482E" w:rsidP="0054482E">
      <w:pPr>
        <w:pStyle w:val="1"/>
        <w:rPr>
          <w:rFonts w:hint="eastAsia"/>
        </w:rPr>
      </w:pPr>
      <w:r>
        <w:rPr>
          <w:rFonts w:hint="eastAsia"/>
        </w:rPr>
        <w:lastRenderedPageBreak/>
        <w:t>会议内容</w:t>
      </w:r>
    </w:p>
    <w:p w:rsidR="0054482E" w:rsidRDefault="0054482E" w:rsidP="0054482E">
      <w:pPr>
        <w:pStyle w:val="af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确定本组的组长、秘书</w:t>
      </w:r>
    </w:p>
    <w:p w:rsidR="0054482E" w:rsidRDefault="0054482E" w:rsidP="0054482E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确定例会时间</w:t>
      </w:r>
    </w:p>
    <w:p w:rsidR="0054482E" w:rsidRDefault="0054482E" w:rsidP="0054482E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讨论</w:t>
      </w:r>
      <w:r>
        <w:rPr>
          <w:rFonts w:hint="eastAsia"/>
        </w:rPr>
        <w:t>Logo</w:t>
      </w:r>
    </w:p>
    <w:p w:rsidR="0054482E" w:rsidRDefault="0054482E" w:rsidP="0054482E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讨论资料</w:t>
      </w:r>
    </w:p>
    <w:p w:rsidR="0054482E" w:rsidRDefault="0054482E" w:rsidP="0054482E">
      <w:pPr>
        <w:pStyle w:val="1"/>
      </w:pPr>
      <w:r>
        <w:rPr>
          <w:rFonts w:hint="eastAsia"/>
        </w:rPr>
        <w:t>详细内容</w:t>
      </w:r>
    </w:p>
    <w:p w:rsidR="0054482E" w:rsidRDefault="0054482E" w:rsidP="0054482E">
      <w:pPr>
        <w:pStyle w:val="2"/>
      </w:pPr>
      <w:r>
        <w:rPr>
          <w:rFonts w:hint="eastAsia"/>
        </w:rPr>
        <w:t>职务分配</w:t>
      </w:r>
    </w:p>
    <w:p w:rsidR="0054482E" w:rsidRDefault="0054482E" w:rsidP="0054482E">
      <w:r>
        <w:rPr>
          <w:rFonts w:hint="eastAsia"/>
        </w:rPr>
        <w:t>会议决定，由童威男同学担任本组组长；由黄栋材同学担任秘书</w:t>
      </w:r>
      <w:r w:rsidR="006D4F28">
        <w:rPr>
          <w:rFonts w:hint="eastAsia"/>
        </w:rPr>
        <w:t>，其他同学为普通成员</w:t>
      </w:r>
      <w:r>
        <w:rPr>
          <w:rFonts w:hint="eastAsia"/>
        </w:rPr>
        <w:t>。</w:t>
      </w:r>
    </w:p>
    <w:p w:rsidR="0054482E" w:rsidRDefault="0054482E" w:rsidP="0054482E">
      <w:r>
        <w:rPr>
          <w:rFonts w:hint="eastAsia"/>
        </w:rPr>
        <w:t>组长的职务包括主持会议，分配任务，</w:t>
      </w:r>
      <w:r w:rsidR="006D4F28">
        <w:rPr>
          <w:rFonts w:hint="eastAsia"/>
        </w:rPr>
        <w:t>管理项，秘书的职责包括记录会议内容和录音。</w:t>
      </w:r>
    </w:p>
    <w:p w:rsidR="006D4F28" w:rsidRDefault="006D4F28" w:rsidP="006D4F28">
      <w:pPr>
        <w:pStyle w:val="2"/>
      </w:pPr>
      <w:r>
        <w:rPr>
          <w:rFonts w:hint="eastAsia"/>
        </w:rPr>
        <w:t>例会时间</w:t>
      </w:r>
    </w:p>
    <w:p w:rsidR="006D4F28" w:rsidRDefault="006D4F28" w:rsidP="006D4F28">
      <w:r>
        <w:rPr>
          <w:rFonts w:hint="eastAsia"/>
        </w:rPr>
        <w:t>会议决定，每周开两次会议。第一次会议时间为每周三晚上九点，第二次会议时间为没周六早上九点；会议地点均为图书管小卖部前面的大厅。</w:t>
      </w:r>
    </w:p>
    <w:p w:rsidR="0054482E" w:rsidRDefault="006D4F28" w:rsidP="006D4F28">
      <w:pPr>
        <w:pStyle w:val="2"/>
      </w:pPr>
      <w:r>
        <w:rPr>
          <w:rFonts w:hint="eastAsia"/>
        </w:rPr>
        <w:t>Logo</w:t>
      </w:r>
    </w:p>
    <w:p w:rsidR="006D4F28" w:rsidRDefault="006D4F28" w:rsidP="006D4F28">
      <w:r>
        <w:rPr>
          <w:rFonts w:hint="eastAsia"/>
        </w:rPr>
        <w:t>形式为</w:t>
      </w:r>
      <w:r>
        <w:rPr>
          <w:rFonts w:hint="eastAsia"/>
        </w:rPr>
        <w:t>G+</w:t>
      </w:r>
      <w:r>
        <w:rPr>
          <w:rFonts w:hint="eastAsia"/>
        </w:rPr>
        <w:t>组号，由于组号还未定，待定。由徐鹏同学做这个</w:t>
      </w:r>
      <w:r>
        <w:rPr>
          <w:rFonts w:hint="eastAsia"/>
        </w:rPr>
        <w:t>Logo</w:t>
      </w:r>
      <w:r>
        <w:rPr>
          <w:rFonts w:hint="eastAsia"/>
        </w:rPr>
        <w:t>，在下次会议带来样本。</w:t>
      </w:r>
    </w:p>
    <w:p w:rsidR="006D4F28" w:rsidRDefault="006D4F28" w:rsidP="006D4F28">
      <w:pPr>
        <w:pStyle w:val="2"/>
      </w:pPr>
      <w:r>
        <w:rPr>
          <w:rFonts w:hint="eastAsia"/>
        </w:rPr>
        <w:t>资料</w:t>
      </w:r>
    </w:p>
    <w:p w:rsidR="006D4F28" w:rsidRDefault="006D4F28" w:rsidP="006D4F28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软件</w:t>
      </w:r>
      <w:r>
        <w:rPr>
          <w:rFonts w:hint="eastAsia"/>
        </w:rPr>
        <w:t>SRS</w:t>
      </w:r>
      <w:r>
        <w:rPr>
          <w:rFonts w:hint="eastAsia"/>
        </w:rPr>
        <w:t>文档的标准模板的资料</w:t>
      </w:r>
    </w:p>
    <w:p w:rsidR="006D4F28" w:rsidRDefault="006D4F28" w:rsidP="006D4F28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RUP</w:t>
      </w:r>
      <w:r>
        <w:rPr>
          <w:rFonts w:hint="eastAsia"/>
        </w:rPr>
        <w:t>的资料</w:t>
      </w:r>
    </w:p>
    <w:p w:rsidR="006D4F28" w:rsidRDefault="006D4F28" w:rsidP="006D4F28">
      <w:pPr>
        <w:pStyle w:val="af2"/>
        <w:numPr>
          <w:ilvl w:val="1"/>
          <w:numId w:val="2"/>
        </w:numPr>
        <w:ind w:firstLineChars="0"/>
      </w:pPr>
      <w:r>
        <w:rPr>
          <w:rFonts w:hint="eastAsia"/>
        </w:rPr>
        <w:t>维基百科上的资料</w:t>
      </w:r>
    </w:p>
    <w:p w:rsidR="006D4F28" w:rsidRDefault="006D4F28" w:rsidP="006D4F28">
      <w:pPr>
        <w:pStyle w:val="af2"/>
        <w:numPr>
          <w:ilvl w:val="2"/>
          <w:numId w:val="2"/>
        </w:numPr>
        <w:ind w:firstLineChars="0"/>
      </w:pPr>
      <w:r>
        <w:rPr>
          <w:rFonts w:hint="eastAsia"/>
        </w:rPr>
        <w:t>TDD</w:t>
      </w:r>
    </w:p>
    <w:p w:rsidR="006D4F28" w:rsidRDefault="006D4F28" w:rsidP="006D4F28">
      <w:pPr>
        <w:pStyle w:val="af2"/>
        <w:numPr>
          <w:ilvl w:val="2"/>
          <w:numId w:val="2"/>
        </w:numPr>
        <w:ind w:firstLineChars="0"/>
      </w:pPr>
      <w:r>
        <w:rPr>
          <w:rFonts w:hint="eastAsia"/>
        </w:rPr>
        <w:t>RUP</w:t>
      </w:r>
    </w:p>
    <w:p w:rsidR="006D4F28" w:rsidRPr="006D4F28" w:rsidRDefault="006D4F28" w:rsidP="006D4F28">
      <w:pPr>
        <w:pStyle w:val="af2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IID</w:t>
      </w:r>
      <w:bookmarkEnd w:id="0"/>
    </w:p>
    <w:sectPr w:rsidR="006D4F28" w:rsidRPr="006D4F2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B257B"/>
    <w:multiLevelType w:val="hybridMultilevel"/>
    <w:tmpl w:val="E2DCD290"/>
    <w:lvl w:ilvl="0" w:tplc="A422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E6002C"/>
    <w:multiLevelType w:val="hybridMultilevel"/>
    <w:tmpl w:val="D228EB8A"/>
    <w:lvl w:ilvl="0" w:tplc="7BA026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2E"/>
    <w:rsid w:val="0054482E"/>
    <w:rsid w:val="006D4F28"/>
    <w:rsid w:val="00B6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1F47"/>
  <w15:docId w15:val="{3E2AF5B0-F698-4C99-8451-8929F235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4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5">
    <w:name w:val="Date"/>
    <w:basedOn w:val="a"/>
    <w:next w:val="a"/>
    <w:link w:val="af6"/>
    <w:uiPriority w:val="99"/>
    <w:semiHidden/>
    <w:unhideWhenUsed/>
    <w:rsid w:val="0054482E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54482E"/>
  </w:style>
  <w:style w:type="paragraph" w:styleId="af7">
    <w:name w:val="No Spacing"/>
    <w:link w:val="af8"/>
    <w:uiPriority w:val="1"/>
    <w:qFormat/>
    <w:rsid w:val="0054482E"/>
    <w:rPr>
      <w:kern w:val="0"/>
      <w:sz w:val="22"/>
    </w:rPr>
  </w:style>
  <w:style w:type="character" w:customStyle="1" w:styleId="af8">
    <w:name w:val="无间隔 字符"/>
    <w:basedOn w:val="a0"/>
    <w:link w:val="af7"/>
    <w:uiPriority w:val="1"/>
    <w:rsid w:val="0054482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18</TotalTime>
  <Pages>2</Pages>
  <Words>45</Words>
  <Characters>260</Characters>
  <Application>Microsoft Office Word</Application>
  <DocSecurity>0</DocSecurity>
  <Lines>2</Lines>
  <Paragraphs>1</Paragraphs>
  <ScaleCrop>false</ScaleCrop>
  <Company>china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2017-10-12T02:41:00Z</dcterms:created>
  <dcterms:modified xsi:type="dcterms:W3CDTF">2017-10-12T02:59:00Z</dcterms:modified>
</cp:coreProperties>
</file>